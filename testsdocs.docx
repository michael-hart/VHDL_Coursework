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5B" w:rsidRPr="00565B3C" w:rsidRDefault="00AD0EFC" w:rsidP="00565B3C">
      <w:pPr>
        <w:pStyle w:val="Title"/>
      </w:pPr>
      <w:r w:rsidRPr="00565B3C">
        <w:t>Test Descriptions</w:t>
      </w:r>
    </w:p>
    <w:p w:rsidR="00AD0EFC" w:rsidRPr="00AD0EFC" w:rsidRDefault="00AD0EFC" w:rsidP="00565B3C">
      <w:pPr>
        <w:pStyle w:val="Heading1"/>
        <w:rPr>
          <w:lang w:val="en-US"/>
        </w:rPr>
      </w:pPr>
      <w:r>
        <w:rPr>
          <w:lang w:val="en-US"/>
        </w:rPr>
        <w:t>Test 1 – sample_host_commands1.txt</w:t>
      </w:r>
    </w:p>
    <w:p w:rsidR="00AD0EFC" w:rsidRDefault="00AD0EFC" w:rsidP="00565B3C">
      <w:pPr>
        <w:pStyle w:val="Heading2"/>
        <w:keepNext w:val="0"/>
        <w:keepLines w:val="0"/>
        <w:widowControl w:val="0"/>
        <w:rPr>
          <w:lang w:val="en-US"/>
        </w:rPr>
      </w:pPr>
      <w:r>
        <w:rPr>
          <w:lang w:val="en-US"/>
        </w:rPr>
        <w:t>Behavioral output: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++++++++++++*+++++++++*+++++++++*+++++++++*+++++++++*+++++++++++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+++++++++++++*++++++++*+++++++++*++++++++*+++++++++*++++++++++++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++++++++++++++*++++++++*++++++++*++++++++*++++++++*+++++++++++++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+++++++++++++++*+++++++*++++++++*+++++++*++++++++*++++++++++++++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++++++++++++++++*+++++++*+++++++*+++++++*+++++++*+++++++++++++++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+++++++++++++++++*++++++*+++++++*++++++*+++++++*++++++++++++++++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++++++++++++++++++*++++++*++++++*++++++*++++++*+++++++++++++++++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+++++++++++++++++++*+++++*++++++*+++++*++++++*++++++++++++++++++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++++++++++++++++++++*+++++*+++++*+++++*+++++*+++++++++++++++++++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+++++++++++++++++++++*++++*+++++*++++*+++++*++++++++++++++++++++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++++++++++++*+++++++++*++++*++++*++++*++++*++++++++**+++++++++++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+++++++++++++**++++++++*+++*++++*+++*++++*+++++++**+++++++++++++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+++++++++++++++**+++++++*+++*+++*+++*+++*++++++**+++++++++++++++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+++++++++++++++++**++++++*++*+++*++*+++*+++++**+++++++++++++++++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+++++++++++++++++++**+++++*++*++*++*++*++++**+++++++++++++++++++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+++++++++++++++++++++**++++*+*++*+*++*+++**+++++++++++++++++++++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+++++++++++++++++++++++**+++*+*+*+*+*++**+++++++++++++++++++++++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+++++++++++++++++++++++++**++**+**+*+**+++++++++++++++++++++++++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+++++++++++++++++++++++++++**+*******+++++++++++++++++++++++++++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+++++++++++++++++++++++++++++******+++++++++++++++++++++++++++++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++++++++++++*****************************************+++++++++++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++++++++++++++++++++++++++++++******++++++++++++++++++++++++++++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++++++++++++++++++++++++++++*******+**++++++++++++++++++++++++++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++++++++++++++++++++++++++**+*+**+**++**++++++++++++++++++++++++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++++++++++++++++++++++++**++*+*+*+*+*+++**++++++++++++++++++++++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++++++++++++++++++++++**+++*++*+*++*+*++++**++++++++++++++++++++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++++++++++++++++++++**++++*++*++*++*++*+++++**++++++++++++++++++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++++++++++++++++++**+++++*+++*++*+++*++*++++++**++++++++++++++++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++++++++++++++++**++++++*+++*+++*+++*+++*+++++++**++++++++++++++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++++++++++++++**+++++++*++++*+++*++++*+++*++++++++**++++++++++++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++++++++++++**++++++++*++++*++++*++++*++++*+++++++++*+++++++++++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+++++++++++++++++++++*+++++*++++*+++++*++++*++++++++++++++++++++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++++++++++++++++++++*+++++*+++++*+++++*+++++*+++++++++++++++++++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+++++++++++++++++++*++++++*+++++*++++++*+++++*++++++++++++++++++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++++++++++++++++++*++++++*++++++*++++++*++++++*+++++++++++++++++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+++++++++++++++++*+++++++*++++++*+++++++*++++++*++++++++++++++++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++++++++++++++++*+++++++*+++++++*+++++++*+++++++*+++++++++++++++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+++++++++++++++*++++++++*+++++++*++++++++*+++++++*++++++++++++++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++++++++++++++*++++++++*++++++++*++++++++*++++++++*+++++++++++++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+++++++++++++*+++++++++*++++++++*+++++++++*++++++++*++++++++++++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++++++++++++*+++++++++*+++++++++*+++++++++*+++++++++*+++++++++++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++++++++++++++++++++++++++++++++++++++++++++++++++++++++++++++++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+*********++++++++++++++++++++++++++++++++++++++++++++++++++++++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*+*******+*+++++++++++++++++++++++++++++++++++++++++++++++++++++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**+*****+**+++++++++++++++++++++++++++++++++++++++++++++++++++++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***+***+***+++++++++++++++++++++++++++++++++++++++++++++++++++++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****+*+****+++++++++++++++++++++++++++++++++++++++++++++++++++++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***********+++++++++++++++++++++++++++++++++++++++++++++++++++++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****+*+****+++++++++++++++++++++++++++++++++++++++++++++++++++++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***+***+***+++++++++++++++++++++++++++++++++++++++++++++++++++++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**+*****+**+++++++++++++++++++++++++++++++++++++++++++++++++++++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*+*******+*+++++++++++++++++++++++++++++++++++++++++++++++++++++</w:t>
      </w:r>
    </w:p>
    <w:p w:rsidR="00AD0EFC" w:rsidRP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+*********++++++++++++++++++++++++++++++++++++++++++++++++++++++</w:t>
      </w:r>
    </w:p>
    <w:p w:rsidR="00AD0EFC" w:rsidRDefault="00AD0EFC" w:rsidP="00565B3C">
      <w:pPr>
        <w:pStyle w:val="Heading2"/>
        <w:keepNext w:val="0"/>
        <w:keepLines w:val="0"/>
        <w:widowControl w:val="0"/>
        <w:spacing w:before="0" w:line="1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0EF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# ** Note: Commands from: sample_host_commands1.txt, VDP PASSED.</w:t>
      </w:r>
    </w:p>
    <w:p w:rsidR="00565B3C" w:rsidRDefault="00565B3C" w:rsidP="00565B3C">
      <w:pPr>
        <w:pStyle w:val="Heading2"/>
        <w:keepNext w:val="0"/>
        <w:keepLines w:val="0"/>
        <w:widowControl w:val="0"/>
        <w:rPr>
          <w:lang w:val="en-US"/>
        </w:rPr>
      </w:pPr>
    </w:p>
    <w:p w:rsidR="00AD0EFC" w:rsidRDefault="00565B3C" w:rsidP="00565B3C">
      <w:pPr>
        <w:pStyle w:val="Heading2"/>
        <w:keepNext w:val="0"/>
        <w:keepLines w:val="0"/>
        <w:widowControl w:val="0"/>
        <w:rPr>
          <w:lang w:val="en-US"/>
        </w:rPr>
      </w:pPr>
      <w:r>
        <w:rPr>
          <w:lang w:val="en-US"/>
        </w:rPr>
        <w:lastRenderedPageBreak/>
        <w:t>Statement:</w:t>
      </w:r>
    </w:p>
    <w:p w:rsidR="00180190" w:rsidRDefault="00565B3C" w:rsidP="00565B3C">
      <w:pPr>
        <w:widowControl w:val="0"/>
        <w:rPr>
          <w:lang w:val="en-US"/>
        </w:rPr>
      </w:pPr>
      <w:r>
        <w:rPr>
          <w:lang w:val="en-US"/>
        </w:rPr>
        <w:t xml:space="preserve">This is the default test given with the project notes. This tests drawing inverted lines, and draws lines in all octants. Additionally, it also tests </w:t>
      </w:r>
      <w:proofErr w:type="spellStart"/>
      <w:r>
        <w:rPr>
          <w:lang w:val="en-US"/>
        </w:rPr>
        <w:t>clearscreen</w:t>
      </w:r>
      <w:proofErr w:type="spellEnd"/>
      <w:r>
        <w:rPr>
          <w:lang w:val="en-US"/>
        </w:rPr>
        <w:t xml:space="preserve"> invert. </w:t>
      </w:r>
    </w:p>
    <w:p w:rsidR="00180190" w:rsidRDefault="00180190" w:rsidP="00180190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:rsidR="00565B3C" w:rsidRDefault="00180190" w:rsidP="00180190">
      <w:pPr>
        <w:rPr>
          <w:lang w:val="en-US"/>
        </w:rPr>
      </w:pPr>
      <w:proofErr w:type="spellStart"/>
      <w:r>
        <w:rPr>
          <w:lang w:val="en-US"/>
        </w:rPr>
        <w:t>db.vhd</w:t>
      </w:r>
      <w:proofErr w:type="spellEnd"/>
      <w:r>
        <w:rPr>
          <w:lang w:val="en-US"/>
        </w:rPr>
        <w:t xml:space="preserve">: Tests the octant combinatorial block and register, transitions to </w:t>
      </w:r>
      <w:r w:rsidR="00855C3E">
        <w:rPr>
          <w:lang w:val="en-US"/>
        </w:rPr>
        <w:t>states,</w:t>
      </w:r>
      <w:r>
        <w:rPr>
          <w:lang w:val="en-US"/>
        </w:rPr>
        <w:t xml:space="preserve"> the registers for holding old and new XY values. Tests </w:t>
      </w:r>
      <w:proofErr w:type="spellStart"/>
      <w:r>
        <w:rPr>
          <w:lang w:val="en-US"/>
        </w:rPr>
        <w:t>draw_any_octant</w:t>
      </w:r>
      <w:proofErr w:type="spellEnd"/>
      <w:r>
        <w:rPr>
          <w:lang w:val="en-US"/>
        </w:rPr>
        <w:t xml:space="preserve"> &amp; input/output multiplexer, </w:t>
      </w:r>
      <w:r w:rsidR="00B40005">
        <w:rPr>
          <w:lang w:val="en-US"/>
        </w:rPr>
        <w:t>most of CMD</w:t>
      </w:r>
      <w:r>
        <w:rPr>
          <w:lang w:val="en-US"/>
        </w:rPr>
        <w:t xml:space="preserve"> block. </w:t>
      </w:r>
    </w:p>
    <w:p w:rsidR="00180190" w:rsidRDefault="00180190" w:rsidP="00180190">
      <w:pPr>
        <w:rPr>
          <w:lang w:val="en-US"/>
        </w:rPr>
      </w:pPr>
      <w:proofErr w:type="spellStart"/>
      <w:r>
        <w:rPr>
          <w:lang w:val="en-US"/>
        </w:rPr>
        <w:t>rcb.vhd</w:t>
      </w:r>
      <w:proofErr w:type="spellEnd"/>
      <w:r>
        <w:rPr>
          <w:lang w:val="en-US"/>
        </w:rPr>
        <w:t xml:space="preserve">: Tests writing in all directions, </w:t>
      </w:r>
      <w:proofErr w:type="spellStart"/>
      <w:r>
        <w:rPr>
          <w:lang w:val="en-US"/>
        </w:rPr>
        <w:t>clearscreen</w:t>
      </w:r>
      <w:proofErr w:type="spellEnd"/>
      <w:r>
        <w:rPr>
          <w:lang w:val="en-US"/>
        </w:rPr>
        <w:t xml:space="preserve">. Tests delay/start link between two works. </w:t>
      </w:r>
    </w:p>
    <w:p w:rsidR="00565B3C" w:rsidRDefault="00565B3C" w:rsidP="00565B3C">
      <w:pPr>
        <w:widowControl w:val="0"/>
        <w:rPr>
          <w:lang w:val="en-US"/>
        </w:rPr>
      </w:pPr>
    </w:p>
    <w:p w:rsidR="00180190" w:rsidRDefault="00180190">
      <w:pPr>
        <w:rPr>
          <w:lang w:val="en-US"/>
        </w:rPr>
      </w:pPr>
      <w:r>
        <w:rPr>
          <w:lang w:val="en-US"/>
        </w:rPr>
        <w:br w:type="page"/>
      </w:r>
    </w:p>
    <w:p w:rsidR="00180190" w:rsidRDefault="00180190" w:rsidP="00855C3E">
      <w:pPr>
        <w:pStyle w:val="Heading1"/>
        <w:rPr>
          <w:lang w:val="en-US"/>
        </w:rPr>
      </w:pPr>
      <w:r>
        <w:rPr>
          <w:lang w:val="en-US"/>
        </w:rPr>
        <w:lastRenderedPageBreak/>
        <w:t>Test 2 – sample_host_commands2.txt</w:t>
      </w:r>
    </w:p>
    <w:p w:rsidR="00180190" w:rsidRDefault="00180190" w:rsidP="00855C3E">
      <w:pPr>
        <w:pStyle w:val="Heading2"/>
        <w:rPr>
          <w:lang w:val="en-US"/>
        </w:rPr>
      </w:pPr>
      <w:r>
        <w:rPr>
          <w:lang w:val="en-US"/>
        </w:rPr>
        <w:t xml:space="preserve">Behavioral output: 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+**************++**************++**************++**************+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++************+**+*+**+*******+**+************+**+**************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+*+**********+****+*++*******++***+**********+****+*************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+**+***++***+******+++******+**+***+***+****+******+************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+***+****+++********++*****+***+****+**+***+********+******+****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+****+****+++******+*++***+**********++***+**********+****+*****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+*****+**+***+++***+**+**+***************+************+**+******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+******++*****+*+++****++************+*++**************++*******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+******++*****+**++++**++*******+****+*++**************++*******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+*****+**+*+++*++++++++++*+++++++*+++**++*+++++++++++++**+******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+****+*********++****+*++++******+**++****+**********++***+*****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+***+*****++********+*****++*****+*********+********+*+****+****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+**+******+*+******+******+*+++**+**+*******+*********+*****+***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+*+*******+**+++**+********+*+*++*+**********+********+******+**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++********+**++*++*********+**+**+++**********+*******+*******+*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+*********+*+**+************+**++***++*********+******+********+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+*********+*+**++++++*+++++++++**+*++*++++++++**+*****+********+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++********++**+*++++++**++++++*++**+++*++++++**+*+****+*******+*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+*+*******+**+**+**+++++*++++*+++**+++*+++++**++**+***+******+**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+**+******+*+***+*+*+*+++*++*++***+*+++*++****++***+**+*****+***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+***+****+++****++*+*+*+++**++++*****++*+*+**+++++**+*+****+****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+****+**+*******++*++*+*++*+*++++++++****+**++++**++*++***+*****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+*****+*+++*****++*+++**+*+++*++*+++++******++++*********+******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+******++*+*****++*++++**+++++*+++++++****++***+******+++*******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+*****+++*+*****+++*+++***+++++**+++**+**+*++++******++++*******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+*****+**++*****+++*++*++**++++*+**++++*+**+++++*********+******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+****+**********+++*+*++++*+++*+++*++**+++**++++**********+*****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+***+*****++****+++++++++++*++*++*+++*+++++*++++****+++*********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+**+******+*+***+++**+++++++**++*++***++++++*+++***+*****+**+***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+*+*******+**+**++*+*++++++++***++**++++++++**++**+*****+****+**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++********+***+*+*+++*+++++++**++**++++++++++**+*+******+*****+*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+*********+****+*++++*++++++*+****++++++++++++**+******+*******+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+**************+*++++*+++++**++**+++++++++++++**+*****+********+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++********+*****+*+++*++++**++*+**+*++++++++++***+****+*******+*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+*+*******+**+*****+++*+**+*+*+*+***+++++++++*+***+**+*******+**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+**+******+*+***++***+**+++**+*++*+**+++++++*+++***++*******+***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+***+*****++****++++****++**+*++++*++++++++*++++******++***+****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+****+**********+++++*+****+*++++++*++++++*+++++***+*+++**+*****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+*****+**++*****++++*+**+******++++++**++*++++++**+****+*+******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+******++*+*****++**++++***++++***++++***+++++++**+***+++*******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+******++*+*****+*+++++*+*++++++++***+***+++++++*+****+*+*******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+*****+**++******+++++*++*+++++++++++*+*+*+++++++*****++*+******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+****+**********+++++*+*++*++++++++++*+****++++******+++**+*****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+***+*****++****++++*+*++++*++++++++*++*+++**********++*+**+****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+**+******+*****+++*+*+*+*++*++++++*++++*+++++*****+*++*+***+***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+*+*******+**+**++*+*++*+*+++*++++*+++++*+++++++****+*+*+****+**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++************+*+*+*++*++*++++*++*+++++++*+++**+*+**+***+*****+*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+*********+****+*++*++*+++*++++**++*+++++*++*++*+***+*+*+******+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+*********+****++*****+***+****++**+******++*+*++**+**+*+******+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++********+***+******+****+***+**+*+******++*++**+*+**+*+*****+*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+*+*******+**+****+**+*****+++****++*********+****++**+*+****+**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+**+******+*+******+*+******+************+*++*+***++**+**+**+***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+***+*****++*************++********++****+****+***+*+*+**+*+****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+****+****+++*++++++**++++**++++++++**++*+*+*++++++++****+******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+*****+**+*********+**++*+**+*******+*+**+**+**+*+****+*********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+******++**********+*++++***+*******+**++****+*+*+*****+++******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+******++***********+*+++***********+**++****+***+*****+++******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+*****+**+********++*+***+**********+*+**+******+*****+*********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+****+****+******+**+*****+*********++****+*****+****+***++*****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+***+******+*******+*******+********+******+***+****+*****++****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+**+********+*****+*********+******+********+**+***+******+*+++*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+*+**********+***+***********+****+**********+*+**+*******+*+++*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++************+*+*************+**+************+**+********+*+++*</w:t>
      </w:r>
    </w:p>
    <w:p w:rsidR="00855C3E" w:rsidRP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+**************+***************++*************+++**************+</w:t>
      </w:r>
    </w:p>
    <w:p w:rsidR="00855C3E" w:rsidRDefault="00855C3E" w:rsidP="00855C3E">
      <w:pPr>
        <w:widowControl w:val="0"/>
        <w:spacing w:after="0" w:line="180" w:lineRule="auto"/>
        <w:rPr>
          <w:lang w:val="en-US"/>
        </w:rPr>
      </w:pPr>
      <w:r w:rsidRPr="00855C3E">
        <w:rPr>
          <w:lang w:val="en-US"/>
        </w:rPr>
        <w:t># ** Note: Commands from: sample_host_commands2.txt, VDP PASSED.</w:t>
      </w:r>
    </w:p>
    <w:p w:rsidR="00855C3E" w:rsidRDefault="00855C3E" w:rsidP="00855C3E">
      <w:pPr>
        <w:pStyle w:val="Heading2"/>
        <w:rPr>
          <w:lang w:val="en-US"/>
        </w:rPr>
      </w:pPr>
    </w:p>
    <w:p w:rsidR="00E742C4" w:rsidRDefault="00E742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80190" w:rsidRDefault="00180190" w:rsidP="00855C3E">
      <w:pPr>
        <w:pStyle w:val="Heading2"/>
        <w:rPr>
          <w:lang w:val="en-US"/>
        </w:rPr>
      </w:pPr>
      <w:r>
        <w:rPr>
          <w:lang w:val="en-US"/>
        </w:rPr>
        <w:t>Statement:</w:t>
      </w:r>
    </w:p>
    <w:p w:rsidR="00180190" w:rsidRDefault="00180190" w:rsidP="00565B3C">
      <w:pPr>
        <w:widowControl w:val="0"/>
        <w:rPr>
          <w:lang w:val="en-US"/>
        </w:rPr>
      </w:pPr>
      <w:r>
        <w:rPr>
          <w:lang w:val="en-US"/>
        </w:rPr>
        <w:t xml:space="preserve">This second test is more robust, covering all commands and writing to all pixels in RAM. </w:t>
      </w:r>
    </w:p>
    <w:p w:rsidR="00180190" w:rsidRDefault="00180190" w:rsidP="00855C3E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180190" w:rsidRDefault="00180190" w:rsidP="00565B3C">
      <w:pPr>
        <w:widowControl w:val="0"/>
        <w:rPr>
          <w:lang w:val="en-US"/>
        </w:rPr>
      </w:pPr>
      <w:r>
        <w:rPr>
          <w:lang w:val="en-US"/>
        </w:rPr>
        <w:t xml:space="preserve">This tests is used to check if every command in the spec can be used. It also checks if writing to every pixel is possible. </w:t>
      </w:r>
    </w:p>
    <w:p w:rsidR="00180190" w:rsidRDefault="00180190" w:rsidP="00565B3C">
      <w:pPr>
        <w:widowControl w:val="0"/>
        <w:rPr>
          <w:lang w:val="en-US"/>
        </w:rPr>
      </w:pPr>
    </w:p>
    <w:p w:rsidR="00BB179E" w:rsidRDefault="00BB179E">
      <w:pPr>
        <w:rPr>
          <w:lang w:val="en-US"/>
        </w:rPr>
      </w:pPr>
      <w:r>
        <w:rPr>
          <w:lang w:val="en-US"/>
        </w:rPr>
        <w:br w:type="page"/>
      </w:r>
    </w:p>
    <w:p w:rsidR="00180190" w:rsidRDefault="00180190" w:rsidP="00E742C4">
      <w:pPr>
        <w:pStyle w:val="Heading1"/>
        <w:rPr>
          <w:lang w:val="en-US"/>
        </w:rPr>
      </w:pPr>
      <w:r>
        <w:rPr>
          <w:lang w:val="en-US"/>
        </w:rPr>
        <w:lastRenderedPageBreak/>
        <w:t>Test 3 – sample_host_commands3.txt</w:t>
      </w:r>
    </w:p>
    <w:p w:rsidR="00180190" w:rsidRDefault="00180190" w:rsidP="00E742C4">
      <w:pPr>
        <w:pStyle w:val="Heading2"/>
        <w:rPr>
          <w:lang w:val="en-US"/>
        </w:rPr>
      </w:pPr>
      <w:r>
        <w:rPr>
          <w:lang w:val="en-US"/>
        </w:rPr>
        <w:t xml:space="preserve">Behavioral output: 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++++++++++++++++++++++++++++++++++++++********************++++++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++++++++++++++++++++++++++++++++++++++********************++++++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++++++++++++++++++++++++++++++++++++++*********+*********+*+++++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++++++++******************************+++*+++++*++++++**+**+++++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++++++++******************************+++*+++++*++***+**++++++++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++++++++******************************+++*+++++*+*+**+++++++++++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++++++++************++++++++++++++++++***+*++++*+**+++++++++++++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++++++++************++++++++++++++++++***+*++++*+++**+++++++++++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++++++++************++++++++++++++++++***+*++++*++++*+++++++++++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++++++++************++++++++++++++++++***+*++++*++++*+++++++++++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++++++++************++++++++++++++++++***+*++++*+*++++++++++++++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++++++++************++++++++++++++++++***+*++++*+++++*++++++++++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++++++++************++++++++++++++++++***+*++++*++****++++++++++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++++++++************++++++++++++++++++***+*++++*+***********++++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++++++++******************************+++*+*****+***********++++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++++++++******************************+++*+**++*+++++++++******+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++++++++*****************+++++++++++++***+**+**++++++++++******+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++++++++*****************+++++++++++++***+**+**++++++++++******+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++++++++*****************+++++++++++++***+**+**++++++++++******+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++*+++++*****************+++++++++++++***+**+**++++++++++******+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++*+++++*****************+++++++++++++***+**+**++++++++++******+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++*++++++++++++++++++++++*************+++*++*++****++++++******+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++*++++++++++++++++++++++*************++*+**+******++++++******+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++*++++******************+*******+++++**+*++*++++++******++****+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++*++++*******************+++++++*****++*+***++++++******++****+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++*++++*******************+++++++*****++*+***++++++******++****+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++*++++*******************+++++++*****++*++++**++++******++****+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++*++++*******************+++++++*****++*++**************++****+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++*++++*******************+++++++*****+++**++++++++******++****+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++*++++*******************+++++++*****+++**++++++++******++****+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++*+++++++++*+++++++++++++*******+++++***++********++++++++*++++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++****++++++*+++++++++++++*******+++++***++********++++++++*++++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++++++++++++*+++++++++++++*******+++++***++********++++++++*++++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++++++++++++*+++++++++++++*******+++++***++********++++++++*++++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++++++++++++*+++++++++++++*******+++++***++********++++++++*++++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++**********+*************++++++++++++***++********++++++++*++++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++++++++++++*+++++++++++**+++++++*****+++**+++++***++++++++*++++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++**********+***********++************+++**+++++***++++++++*++++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++**********+***********++************+++**+++++***++++++++*++++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++**********+***********++************+++**+++++***+++++++++++++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++***********+++++++++++++************+++**+++++***+++++++++++++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++************************************+++**+++++***+++++++++++++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++************************************+++**+++++***+++++++++++++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++************************************+++**++++++++******+++++++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++************************************+++**++++++++******+++++++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++************************************+++*******+++******+++++++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++**********************************************+++******+++++++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++**********************************************+++******+++++++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+++++++++++++++++++++++++++++++++++++++++++****+++++++++++++++++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+++++++++++++++++++++++++++++++++++++++++++****+++++++++++++++++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+++++++++++++**++++++++++++++++++++++++++++****+++++++++++++++++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++++++++++++*++++++++++++++++++++++++++++++****+++++++++++++++++</w:t>
      </w:r>
    </w:p>
    <w:p w:rsidR="00E742C4" w:rsidRP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++++++++++++++++++++++++++++++++++++++++++++++++++++++++++++++++</w:t>
      </w:r>
    </w:p>
    <w:p w:rsidR="00E742C4" w:rsidRDefault="00E742C4" w:rsidP="00E742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 Note: Commands from: sample_host_commands3.txt, VDP PASSED.</w:t>
      </w:r>
      <w:r>
        <w:rPr>
          <w:lang w:val="en-US"/>
        </w:rPr>
        <w:br w:type="page"/>
      </w:r>
    </w:p>
    <w:p w:rsidR="00180190" w:rsidRDefault="00180190" w:rsidP="00E742C4">
      <w:pPr>
        <w:pStyle w:val="Heading2"/>
        <w:rPr>
          <w:lang w:val="en-US"/>
        </w:rPr>
      </w:pPr>
      <w:r>
        <w:rPr>
          <w:lang w:val="en-US"/>
        </w:rPr>
        <w:t>Statement:</w:t>
      </w:r>
    </w:p>
    <w:p w:rsidR="00DB0462" w:rsidRDefault="00180190" w:rsidP="00180190">
      <w:pPr>
        <w:widowControl w:val="0"/>
        <w:rPr>
          <w:lang w:val="en-US"/>
        </w:rPr>
      </w:pPr>
      <w:r>
        <w:rPr>
          <w:lang w:val="en-US"/>
        </w:rPr>
        <w:t xml:space="preserve">This test repeated occurrences of commands. Checks if drawing consecutive lines is possible. Also manages to </w:t>
      </w:r>
      <w:r w:rsidR="00DB0462">
        <w:rPr>
          <w:lang w:val="en-US"/>
        </w:rPr>
        <w:t xml:space="preserve">see if </w:t>
      </w:r>
      <w:proofErr w:type="spellStart"/>
      <w:r w:rsidR="00DB0462">
        <w:rPr>
          <w:lang w:val="en-US"/>
        </w:rPr>
        <w:t>vdp.vhd</w:t>
      </w:r>
      <w:proofErr w:type="spellEnd"/>
      <w:r w:rsidR="00DB0462">
        <w:rPr>
          <w:lang w:val="en-US"/>
        </w:rPr>
        <w:t xml:space="preserve"> can handle many repeated commands and quantity as well. Additionally, it does </w:t>
      </w:r>
      <w:proofErr w:type="spellStart"/>
      <w:r w:rsidR="00DB0462">
        <w:rPr>
          <w:lang w:val="en-US"/>
        </w:rPr>
        <w:t>clearscreen</w:t>
      </w:r>
      <w:proofErr w:type="spellEnd"/>
      <w:r w:rsidR="00DB0462">
        <w:rPr>
          <w:lang w:val="en-US"/>
        </w:rPr>
        <w:t xml:space="preserve"> in more than one diagonal. </w:t>
      </w:r>
    </w:p>
    <w:p w:rsidR="00180190" w:rsidRDefault="00180190" w:rsidP="00E742C4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DB0462" w:rsidRDefault="00DB0462" w:rsidP="00DB0462">
      <w:pPr>
        <w:widowControl w:val="0"/>
        <w:rPr>
          <w:lang w:val="en-US"/>
        </w:rPr>
      </w:pPr>
      <w:r>
        <w:rPr>
          <w:lang w:val="en-US"/>
        </w:rPr>
        <w:t xml:space="preserve">Most hardware has been tested by now, but while the spec asks for </w:t>
      </w:r>
      <w:proofErr w:type="spellStart"/>
      <w:r>
        <w:rPr>
          <w:lang w:val="en-US"/>
        </w:rPr>
        <w:t>clearscreen</w:t>
      </w:r>
      <w:proofErr w:type="spellEnd"/>
      <w:r>
        <w:rPr>
          <w:lang w:val="en-US"/>
        </w:rPr>
        <w:t xml:space="preserve"> from bottom left to top right, </w:t>
      </w:r>
      <w:proofErr w:type="spellStart"/>
      <w:r>
        <w:rPr>
          <w:lang w:val="en-US"/>
        </w:rPr>
        <w:t>rcb.vhd</w:t>
      </w:r>
      <w:proofErr w:type="spellEnd"/>
      <w:r>
        <w:rPr>
          <w:lang w:val="en-US"/>
        </w:rPr>
        <w:t xml:space="preserve"> can handle it in all 4 diagonals. This is tested here. Additionally, the coordinates were obtained randomly, to see if any anomalies could be detected. </w:t>
      </w:r>
    </w:p>
    <w:p w:rsidR="00180190" w:rsidRDefault="00180190" w:rsidP="00180190">
      <w:pPr>
        <w:widowControl w:val="0"/>
        <w:rPr>
          <w:lang w:val="en-US"/>
        </w:rPr>
      </w:pPr>
    </w:p>
    <w:p w:rsidR="00BB179E" w:rsidRDefault="00BB179E">
      <w:pPr>
        <w:rPr>
          <w:lang w:val="en-US"/>
        </w:rPr>
      </w:pPr>
      <w:r>
        <w:rPr>
          <w:lang w:val="en-US"/>
        </w:rPr>
        <w:br w:type="page"/>
      </w:r>
    </w:p>
    <w:p w:rsidR="00BB179E" w:rsidRDefault="00BB179E" w:rsidP="007071C4">
      <w:pPr>
        <w:pStyle w:val="Heading1"/>
        <w:rPr>
          <w:lang w:val="en-US"/>
        </w:rPr>
      </w:pPr>
      <w:r>
        <w:rPr>
          <w:lang w:val="en-US"/>
        </w:rPr>
        <w:lastRenderedPageBreak/>
        <w:t>Test 4 – sample_host_commands4.txt</w:t>
      </w:r>
    </w:p>
    <w:p w:rsidR="00BB179E" w:rsidRDefault="00BB179E" w:rsidP="007071C4">
      <w:pPr>
        <w:pStyle w:val="Heading2"/>
        <w:rPr>
          <w:lang w:val="en-US"/>
        </w:rPr>
      </w:pPr>
      <w:r>
        <w:rPr>
          <w:lang w:val="en-US"/>
        </w:rPr>
        <w:t xml:space="preserve">Behavioral output: </w:t>
      </w:r>
    </w:p>
    <w:p w:rsidR="00E742C4" w:rsidRPr="00E742C4" w:rsidRDefault="00E742C4" w:rsidP="00E742C4">
      <w:pPr>
        <w:rPr>
          <w:lang w:val="en-US"/>
        </w:rPr>
      </w:pP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++++++++++++++*++++++++*++++++++++++++++++++++++++++++++++++++++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+++++++++++++++*+++****+***********++++++++++++********+++++++++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++++++++++++++++*++****+***********++++++++++++++++++**+++++++++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++++++++*********+*+++*+***********++++++++++++++++++**+++++++++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+++++++++++**+++++++++*++++++++++++**********++******++*++++++++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+++++++++++++****************+++++*++++++++++**++++**++*++++++++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*********+++*+**************************+++++********+++++++++++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+++++++++****+**************************+++++********+++++++++++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++++++++++++**+*************************+++++********+++++++++++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++++++++++++**+*************************+++++********+++++++++++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++++++++++++***+*********++++++++*+++++++++++*******+++++++++*++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++++++++++++***+*********++++++++*+++++++++++********++++++++*++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+++++++********************************++++++********++++++++*++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+***+++********************************++++++********++++++++*++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*+**+++********************************++++++********++++++++*++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**+*+++********************************++++++********+++++++++++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***++++********************************++++++********++++++++++*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****+++********************************++++++********+++++++++*+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****+++********************************++++++********+++++++++*+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****+++********************************++++++********+**++++++*+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****+++***********+++++++++++++++++++++******+++++++++*+++++++*+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****++++++++++++++***************************+++++++++++*****+**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****++++++++++++++***************************++++++++**+*****+**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****++++++++++++++*******++++++++++++++++++++********+*+*****+**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****+++++++++++++++++++++**************++++++*****+**+**+*++*+**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****+++++++++++++++++++++**************+*****+++++++++*+**++*++*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****+++++++++++++++++++++**************+*****+++++++++*++*++*++*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+++++++++++++++++++++++++**************+*****+++++++++*******++*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+++++++++++++++++++++++++**************+*****+++++++++****+*+*+*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+++++++++++++++++++++++++**************+***********+++*+*+*+****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+++++++++++++++++++++++++**************+****+******+++*+*+*+****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+++++++++++++++++++++++++**************+****+******+++***+++++**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++++++++++++++++++++++++++++++++++++++++++++*++++++**+***+++++**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++++++++++++++++++++++++++++++++++++++++++++*++++++**++**+++++**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++++++++++++++++++++++++++++++++++++++++++++*++++++*++++++++++**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++++++++++++++++++++++++++++++++++++++++++++*+++++++*+++++++++**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++++++++++++++++++++++++++++++++++++++++++++*++++++**+++++++++**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+++++++++++++++++++++++++++++++++++++++++++++**+*****+++++++++**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++++++++++++************++++++**+*++***++++++++******+++++++++**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++**++++++++************++++++++**++***+++++*********+++++++++**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++++++++++++++++++++++++*********++*+++**************+++++++++**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++++++++++++++++++++++++***********++++**************+++++++++**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++++++++++++++++++++++++***********+*++**************+++++++++**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++++++++++++++++++++++++***********++*+**************+++++++++**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++++++++++++++++++++++++*************+*+*************+++++++++**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+++++*******++++++++++++*+*++++++++++***+*******+*+**+++++++*++*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+++++*******+++++++++++++**+***********++**+++++*++*++++++++*++*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+++++*******+++++++++++++***+**********++++*++++*+++*++++++++**+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+++++*******+++++++++++++****+*********+++++*+++*++++**++++++**+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+++++*******+++++++++++++++++*++++*++++++++++**+*++++++*+++++**+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+++++*******++++++++++++++++++*+++*++++++++++++**++++++++++++**+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+++++*******+++++++++++++++++++*++++++++++++************++***+++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+++++********************+++++++*+++++++++++++++++++++++++++++++</w:t>
      </w:r>
    </w:p>
    <w:p w:rsidR="00E742C4" w:rsidRP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++++++++++++++++++++++++++++++++++++++++++++++++++++++++++++++++</w:t>
      </w:r>
    </w:p>
    <w:p w:rsidR="00E742C4" w:rsidRDefault="00E742C4" w:rsidP="007071C4">
      <w:pPr>
        <w:spacing w:after="0" w:line="180" w:lineRule="auto"/>
        <w:rPr>
          <w:lang w:val="en-US"/>
        </w:rPr>
      </w:pPr>
      <w:r w:rsidRPr="00E742C4">
        <w:rPr>
          <w:lang w:val="en-US"/>
        </w:rPr>
        <w:t># ** Note: Commands from: sample_host_commands4.txt, VDP PASSED.</w:t>
      </w:r>
      <w:r>
        <w:rPr>
          <w:lang w:val="en-US"/>
        </w:rPr>
        <w:br w:type="page"/>
      </w:r>
    </w:p>
    <w:p w:rsidR="00BB179E" w:rsidRDefault="00BB179E" w:rsidP="007071C4">
      <w:pPr>
        <w:pStyle w:val="Heading2"/>
        <w:rPr>
          <w:lang w:val="en-US"/>
        </w:rPr>
      </w:pPr>
      <w:r>
        <w:rPr>
          <w:lang w:val="en-US"/>
        </w:rPr>
        <w:t>Statement:</w:t>
      </w:r>
    </w:p>
    <w:p w:rsidR="00BB179E" w:rsidRDefault="00BB179E" w:rsidP="00BB179E">
      <w:pPr>
        <w:widowControl w:val="0"/>
        <w:rPr>
          <w:lang w:val="en-US"/>
        </w:rPr>
      </w:pPr>
      <w:r>
        <w:rPr>
          <w:lang w:val="en-US"/>
        </w:rPr>
        <w:t xml:space="preserve">This test tries out every possible pair of commands to ensure that any possible sequence can be dealt with.  </w:t>
      </w:r>
    </w:p>
    <w:p w:rsidR="00BB179E" w:rsidRDefault="00BB179E" w:rsidP="007071C4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BB179E" w:rsidRDefault="00BB179E" w:rsidP="00BB179E">
      <w:pPr>
        <w:widowControl w:val="0"/>
        <w:rPr>
          <w:lang w:val="en-US"/>
        </w:rPr>
      </w:pPr>
      <w:r>
        <w:rPr>
          <w:lang w:val="en-US"/>
        </w:rPr>
        <w:t xml:space="preserve">On a hardware level, this checks for all possible transitions for state machines. </w:t>
      </w:r>
      <w:bookmarkStart w:id="0" w:name="_GoBack"/>
      <w:bookmarkEnd w:id="0"/>
    </w:p>
    <w:p w:rsidR="00180190" w:rsidRDefault="00180190" w:rsidP="00565B3C">
      <w:pPr>
        <w:widowControl w:val="0"/>
        <w:rPr>
          <w:lang w:val="en-US"/>
        </w:rPr>
      </w:pPr>
    </w:p>
    <w:p w:rsidR="00180190" w:rsidRPr="00565B3C" w:rsidRDefault="00180190" w:rsidP="00565B3C">
      <w:pPr>
        <w:widowControl w:val="0"/>
        <w:rPr>
          <w:lang w:val="en-US"/>
        </w:rPr>
      </w:pPr>
    </w:p>
    <w:p w:rsidR="00AD0EFC" w:rsidRDefault="00AD0EFC" w:rsidP="00565B3C">
      <w:pPr>
        <w:widowControl w:val="0"/>
        <w:rPr>
          <w:lang w:val="en-US"/>
        </w:rPr>
      </w:pPr>
    </w:p>
    <w:p w:rsidR="00AD0EFC" w:rsidRDefault="00AD0EFC" w:rsidP="00565B3C">
      <w:pPr>
        <w:widowControl w:val="0"/>
        <w:rPr>
          <w:lang w:val="en-US"/>
        </w:rPr>
      </w:pPr>
    </w:p>
    <w:p w:rsidR="00180190" w:rsidRDefault="001801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D0EFC" w:rsidRDefault="00AD0EFC" w:rsidP="00565B3C">
      <w:pPr>
        <w:pStyle w:val="Heading1"/>
        <w:keepNext w:val="0"/>
        <w:keepLines w:val="0"/>
        <w:widowControl w:val="0"/>
        <w:rPr>
          <w:lang w:val="en-US"/>
        </w:rPr>
      </w:pPr>
      <w:r>
        <w:rPr>
          <w:lang w:val="en-US"/>
        </w:rPr>
        <w:lastRenderedPageBreak/>
        <w:t>Output of concatenated tests – sample_host_commands.txt</w:t>
      </w:r>
    </w:p>
    <w:p w:rsidR="00AD0EFC" w:rsidRDefault="00AD0EFC" w:rsidP="00565B3C">
      <w:pPr>
        <w:pStyle w:val="Heading2"/>
        <w:keepNext w:val="0"/>
        <w:keepLines w:val="0"/>
        <w:widowControl w:val="0"/>
        <w:rPr>
          <w:lang w:val="en-US"/>
        </w:rPr>
      </w:pPr>
      <w:r>
        <w:rPr>
          <w:lang w:val="en-US"/>
        </w:rPr>
        <w:t>Behavioral output: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+**************++*******+++++++++++++++++++++++**+++++++++*****+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+++++++++++++++*+++****+***********++++++++++++**+*****+++******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++++++++++++++++*++****+***********++++++++++++*++*++**++*+*****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++++++++*********+*+++*+***********++++++++++++*+**+*+*+*++*****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+++++++++++**+++++++++*++++++++++++**********++******++****+****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+++++++++++++****************+++++*++++++++++**++++**++***+*****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*********+++*+**************************+++++********+++++++++**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+++++++++****+**************************+++++********++++++++++*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++++++++++++**+*************************+++++********++++++++++*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++++++++++++**+*************************+++++********++++++++++*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++++++++++++***+*********++++++++*+++++++++++*******+++++++++*+*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++++++++++++***+*********++++++++*+++++++++++********++++++++*+*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+++++++********************************++++++********++++++++*+*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+***+++********************************++++++********++++++++*+*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*+**+++********************************++++++********++++++++*+*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**+*+++********************************++++++********+++++++++++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***++++********************************++++++********++++++++++*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****+++********************************++++++********+++++++++*+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****+++********************************++++++********+++++++++*+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****+++********************************++++++********+**++++++*+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****+++***********+++++++++++++++++++++******+++++++++*+++++++*+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****++++++++++++++***************************+++++++++++*****+**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****++++++++++++++***************************++++++++**+*****+**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****++++++++++++++*******++++++++++++++++++++********+*+*****+**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****+++++++++++++++++++++**************++++++*****+**+**+*++*+**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****+++++++++++++++++++++**************+*****+++++++++*+**++*++*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****+++++++++++++++++++++**************+*****+++++++++*++*++*++*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+++++++++++++++++++++++++**************+*****+++++++++*******++*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+++++++++++++++++++++++++**************+*****+++++++++****+*+*+*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+++++++++++++++++++++++++**************+***********+++*+*+*+****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+++++++++++++++++++++++++**************+****+******+++*+*+*+****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+++++++++++++++++++++++++**************+****+******+++***+++++**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++++++++++++++++++++++++++++++++++++++++++++*++++++**+***+++++**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++++++++++++++++++++++++++++++++++++++++++++*++++++**++**+++++**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++++++++++++++++++++++++++++++++++++++++++++*++++++*++++++++++**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++++++++++++++++++++++++++++++++++++++++++++*+++++++*+++++++++**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++++++++++++++++++++++++++++++++++++++++++++*++++++**+++++++++**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+++++++++++++++++++++++++++++++++++++++++++++**+*****+++++++++**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++++++++++++************++++++**+*++***++++++++******+++++++++**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++**++++++++************++++++++**++***+++++*********+++++++++**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+**+++++++++++++++++++++*********++*+++**************+++++++++**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+*+*++++++++++++++++++++***********++++**************+++++++++**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+*++++++++++++++++++++++***********+*++**************+++++++++**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++*+++++++++++++++++++++***********++*+**************+++++++++**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+**+++++++++++++++++++++*************+*+*************+++++++++**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+++++*******++++++++++++*+*++++++++++***+*******+*+**+++++++*++*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++*+********+++++++++++++**+***********++**+++++*++*++++++++*++*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+++++*******+++++++++++++***+**********++++*++++*+++*++++++++**+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+++*********+++++++++++++****+*********+++++*+++*++++**++++++**+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+++++*******+++++++++++++++++*++++*++++++++++**+*++++++*+++++**+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+++++*******++++++++++++++++++*+++*++++++++++++**++++++++++++**+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+++++*******+++++++++++++****+*+**+********+*++**+*+***+++*+*++*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+++++*************************+*++*********+++***+++*+****+*+++*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++++++++++*****+***************++*************+++****+*********+</w:t>
      </w:r>
    </w:p>
    <w:p w:rsidR="00AD0EFC" w:rsidRPr="00AD0EFC" w:rsidRDefault="00AD0EFC" w:rsidP="00DC1FDC">
      <w:pPr>
        <w:widowControl w:val="0"/>
        <w:spacing w:after="0" w:line="180" w:lineRule="auto"/>
        <w:rPr>
          <w:lang w:val="en-US"/>
        </w:rPr>
      </w:pPr>
      <w:r w:rsidRPr="00AD0EFC">
        <w:rPr>
          <w:lang w:val="en-US"/>
        </w:rPr>
        <w:t># ** Note: Commands from: sample_host_commands.txt, VDP PASSED.</w:t>
      </w:r>
    </w:p>
    <w:sectPr w:rsidR="00AD0EFC" w:rsidRPr="00AD0EFC" w:rsidSect="00AD0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F"/>
    <w:rsid w:val="00180190"/>
    <w:rsid w:val="00565B3C"/>
    <w:rsid w:val="006C545B"/>
    <w:rsid w:val="007071C4"/>
    <w:rsid w:val="00855C3E"/>
    <w:rsid w:val="00AD0EFC"/>
    <w:rsid w:val="00B40005"/>
    <w:rsid w:val="00BB179E"/>
    <w:rsid w:val="00D937EF"/>
    <w:rsid w:val="00DB0462"/>
    <w:rsid w:val="00DC1FDC"/>
    <w:rsid w:val="00E742C4"/>
    <w:rsid w:val="00E973DA"/>
    <w:rsid w:val="00F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3286-110B-42AE-85D6-18CB9B03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4107-98DC-44DB-B0D8-832DB9D6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3CD57A3C</Template>
  <TotalTime>31</TotalTime>
  <Pages>9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Seah, Meng Kiang</dc:creator>
  <cp:keywords/>
  <dc:description/>
  <cp:lastModifiedBy>Seah, Meng Kiang</cp:lastModifiedBy>
  <cp:revision>10</cp:revision>
  <dcterms:created xsi:type="dcterms:W3CDTF">2016-03-21T19:44:00Z</dcterms:created>
  <dcterms:modified xsi:type="dcterms:W3CDTF">2016-03-21T20:15:00Z</dcterms:modified>
</cp:coreProperties>
</file>